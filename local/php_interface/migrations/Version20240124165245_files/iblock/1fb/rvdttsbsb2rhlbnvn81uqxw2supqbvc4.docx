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EE" w:rsidRPr="001043C1" w:rsidRDefault="007F38EE">
      <w:pPr>
        <w:ind w:firstLine="4820"/>
        <w:rPr>
          <w:rFonts w:ascii="Bookman Old Style" w:hAnsi="Bookman Old Style"/>
          <w:sz w:val="26"/>
        </w:rPr>
      </w:pPr>
    </w:p>
    <w:p w:rsidR="00095813" w:rsidRDefault="00095813" w:rsidP="00095813">
      <w:pPr>
        <w:ind w:firstLine="4820"/>
        <w:rPr>
          <w:sz w:val="26"/>
        </w:rPr>
      </w:pPr>
    </w:p>
    <w:p w:rsidR="002B7FE3" w:rsidRDefault="002B7FE3" w:rsidP="00095813">
      <w:pPr>
        <w:ind w:firstLine="4820"/>
        <w:rPr>
          <w:sz w:val="26"/>
        </w:rPr>
      </w:pPr>
    </w:p>
    <w:tbl>
      <w:tblPr>
        <w:tblStyle w:val="a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61"/>
      </w:tblGrid>
      <w:tr w:rsidR="002B7FE3" w:rsidTr="002B7FE3">
        <w:tc>
          <w:tcPr>
            <w:tcW w:w="4820" w:type="dxa"/>
          </w:tcPr>
          <w:p w:rsidR="002B7FE3" w:rsidRDefault="002B7FE3" w:rsidP="00095813">
            <w:pPr>
              <w:rPr>
                <w:sz w:val="26"/>
              </w:rPr>
            </w:pPr>
          </w:p>
        </w:tc>
        <w:tc>
          <w:tcPr>
            <w:tcW w:w="4961" w:type="dxa"/>
          </w:tcPr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</w:rPr>
            </w:pPr>
            <w:r>
              <w:rPr>
                <w:sz w:val="26"/>
              </w:rPr>
              <w:t>Директору ООО «КТСХ-Сервис»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</w:rPr>
            </w:pPr>
            <w:r>
              <w:rPr>
                <w:sz w:val="26"/>
              </w:rPr>
              <w:t>Воронину А. В.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>
              <w:rPr>
                <w:sz w:val="26"/>
              </w:rPr>
              <w:t>от ________________________________</w:t>
            </w:r>
          </w:p>
          <w:p w:rsidR="002B7FE3" w:rsidRPr="00427D82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  <w:lang w:val="en-US"/>
              </w:rPr>
            </w:pPr>
            <w:r w:rsidRPr="00427D82">
              <w:rPr>
                <w:sz w:val="16"/>
                <w:szCs w:val="16"/>
              </w:rPr>
              <w:t xml:space="preserve">                               Фамилия Имя </w:t>
            </w:r>
            <w:r w:rsidR="00427D82" w:rsidRPr="00427D82">
              <w:rPr>
                <w:sz w:val="16"/>
                <w:szCs w:val="16"/>
              </w:rPr>
              <w:t>Отчеств</w:t>
            </w:r>
            <w:r w:rsidR="00427D82">
              <w:rPr>
                <w:sz w:val="16"/>
                <w:szCs w:val="16"/>
              </w:rPr>
              <w:t>о</w:t>
            </w:r>
          </w:p>
          <w:p w:rsidR="002B7FE3" w:rsidRP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</w:p>
          <w:p w:rsidR="002B7FE3" w:rsidRDefault="002B7FE3" w:rsidP="002B7FE3">
            <w:pPr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собственника помещения/квартиры по </w:t>
            </w:r>
            <w:proofErr w:type="gramStart"/>
            <w:r>
              <w:rPr>
                <w:sz w:val="26"/>
                <w:szCs w:val="26"/>
              </w:rPr>
              <w:t>адресу:_</w:t>
            </w:r>
            <w:proofErr w:type="gramEnd"/>
            <w:r>
              <w:rPr>
                <w:sz w:val="26"/>
                <w:szCs w:val="26"/>
              </w:rPr>
              <w:t>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16"/>
                <w:szCs w:val="16"/>
              </w:rPr>
              <w:t xml:space="preserve">                                                   адрес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тел.</w:t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  <w:t xml:space="preserve"> 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еmail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__________________________</w:t>
            </w:r>
          </w:p>
          <w:p w:rsidR="002B7FE3" w:rsidRP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</w:tbl>
    <w:p w:rsidR="002B7FE3" w:rsidRDefault="002B7FE3" w:rsidP="00095813">
      <w:pPr>
        <w:ind w:firstLine="4820"/>
        <w:rPr>
          <w:sz w:val="26"/>
        </w:rPr>
      </w:pPr>
    </w:p>
    <w:p w:rsidR="002B7FE3" w:rsidRDefault="002B7FE3" w:rsidP="00095813">
      <w:pPr>
        <w:ind w:firstLine="4820"/>
        <w:rPr>
          <w:sz w:val="26"/>
        </w:rPr>
      </w:pPr>
    </w:p>
    <w:p w:rsidR="00095813" w:rsidRPr="002B7FE3" w:rsidRDefault="00095813" w:rsidP="00095813">
      <w:pPr>
        <w:pStyle w:val="2"/>
        <w:rPr>
          <w:b w:val="0"/>
          <w:sz w:val="26"/>
          <w:szCs w:val="26"/>
        </w:rPr>
      </w:pPr>
      <w:r w:rsidRPr="002B7FE3">
        <w:rPr>
          <w:b w:val="0"/>
          <w:sz w:val="26"/>
          <w:szCs w:val="26"/>
        </w:rPr>
        <w:t>Заявление</w:t>
      </w:r>
    </w:p>
    <w:p w:rsidR="00095813" w:rsidRPr="002B7FE3" w:rsidRDefault="00095813" w:rsidP="00095813">
      <w:pPr>
        <w:rPr>
          <w:sz w:val="26"/>
          <w:szCs w:val="26"/>
        </w:rPr>
      </w:pPr>
    </w:p>
    <w:p w:rsidR="00095813" w:rsidRPr="002B7FE3" w:rsidRDefault="00095813" w:rsidP="00095813">
      <w:pPr>
        <w:pStyle w:val="21"/>
        <w:rPr>
          <w:sz w:val="26"/>
          <w:szCs w:val="26"/>
        </w:rPr>
      </w:pPr>
      <w:r w:rsidRPr="002B7FE3">
        <w:rPr>
          <w:sz w:val="26"/>
          <w:szCs w:val="26"/>
        </w:rPr>
        <w:tab/>
      </w:r>
    </w:p>
    <w:p w:rsidR="00B7318B" w:rsidRPr="002B7FE3" w:rsidRDefault="00095813" w:rsidP="00095813">
      <w:pPr>
        <w:pStyle w:val="21"/>
        <w:ind w:firstLine="720"/>
        <w:rPr>
          <w:sz w:val="26"/>
          <w:szCs w:val="26"/>
        </w:rPr>
      </w:pPr>
      <w:r w:rsidRPr="002B7FE3">
        <w:rPr>
          <w:sz w:val="26"/>
          <w:szCs w:val="26"/>
        </w:rPr>
        <w:t xml:space="preserve">Прошу Вас </w:t>
      </w:r>
      <w:r w:rsidR="005268E3">
        <w:rPr>
          <w:sz w:val="26"/>
          <w:szCs w:val="26"/>
        </w:rPr>
        <w:t>произвести возврат ошибочно перечисленных денежных средств</w:t>
      </w:r>
      <w:r w:rsidRPr="002B7FE3">
        <w:rPr>
          <w:sz w:val="26"/>
          <w:szCs w:val="26"/>
        </w:rPr>
        <w:t xml:space="preserve">: </w:t>
      </w:r>
    </w:p>
    <w:p w:rsidR="005268E3" w:rsidRDefault="00B7318B" w:rsidP="00297FDD">
      <w:pPr>
        <w:pStyle w:val="21"/>
        <w:rPr>
          <w:sz w:val="16"/>
          <w:szCs w:val="16"/>
        </w:rPr>
      </w:pPr>
      <w:r w:rsidRPr="002B7FE3">
        <w:rPr>
          <w:sz w:val="26"/>
          <w:szCs w:val="26"/>
        </w:rPr>
        <w:t>_________________________________________________________________</w:t>
      </w:r>
      <w:r w:rsidR="005268E3">
        <w:rPr>
          <w:sz w:val="26"/>
          <w:szCs w:val="26"/>
        </w:rPr>
        <w:t>______</w:t>
      </w:r>
      <w:r w:rsidRPr="002B7FE3">
        <w:rPr>
          <w:sz w:val="26"/>
          <w:szCs w:val="26"/>
        </w:rPr>
        <w:t>_</w:t>
      </w:r>
    </w:p>
    <w:p w:rsidR="005268E3" w:rsidRPr="005268E3" w:rsidRDefault="005268E3" w:rsidP="005268E3">
      <w:pPr>
        <w:pStyle w:val="21"/>
        <w:jc w:val="center"/>
        <w:rPr>
          <w:sz w:val="16"/>
          <w:szCs w:val="16"/>
        </w:rPr>
      </w:pPr>
      <w:r>
        <w:rPr>
          <w:sz w:val="16"/>
          <w:szCs w:val="16"/>
        </w:rPr>
        <w:t>дата оплаты, сумма ошибочно произведенной оплаты</w:t>
      </w:r>
    </w:p>
    <w:p w:rsidR="005268E3" w:rsidRDefault="005268E3" w:rsidP="00297FDD">
      <w:pPr>
        <w:pStyle w:val="21"/>
        <w:rPr>
          <w:sz w:val="26"/>
          <w:szCs w:val="26"/>
        </w:rPr>
      </w:pPr>
    </w:p>
    <w:p w:rsidR="009B5523" w:rsidRDefault="009B5523" w:rsidP="009B5523">
      <w:pPr>
        <w:pStyle w:val="21"/>
        <w:rPr>
          <w:sz w:val="26"/>
          <w:szCs w:val="26"/>
        </w:rPr>
      </w:pPr>
      <w:r>
        <w:rPr>
          <w:sz w:val="26"/>
          <w:szCs w:val="26"/>
        </w:rPr>
        <w:t xml:space="preserve">по следующим </w:t>
      </w:r>
      <w:proofErr w:type="gramStart"/>
      <w:r>
        <w:rPr>
          <w:sz w:val="26"/>
          <w:szCs w:val="26"/>
        </w:rPr>
        <w:t>реквизитам:_</w:t>
      </w:r>
      <w:proofErr w:type="gramEnd"/>
      <w:r>
        <w:rPr>
          <w:sz w:val="26"/>
          <w:szCs w:val="26"/>
        </w:rPr>
        <w:t>__________________________</w:t>
      </w:r>
    </w:p>
    <w:p w:rsidR="009B5523" w:rsidRPr="009001DA" w:rsidRDefault="009B5523" w:rsidP="009B5523">
      <w:pPr>
        <w:pStyle w:val="21"/>
        <w:rPr>
          <w:sz w:val="16"/>
          <w:szCs w:val="16"/>
        </w:rPr>
      </w:pPr>
      <w:r>
        <w:rPr>
          <w:sz w:val="26"/>
          <w:szCs w:val="26"/>
        </w:rPr>
        <w:t xml:space="preserve">                                                        </w:t>
      </w:r>
      <w:r>
        <w:rPr>
          <w:sz w:val="16"/>
          <w:szCs w:val="16"/>
        </w:rPr>
        <w:t>наименование, отделение банка</w:t>
      </w:r>
    </w:p>
    <w:p w:rsidR="005268E3" w:rsidRDefault="009B5523" w:rsidP="00297FDD">
      <w:pPr>
        <w:pStyle w:val="21"/>
        <w:rPr>
          <w:sz w:val="16"/>
          <w:szCs w:val="16"/>
        </w:rPr>
      </w:pPr>
      <w:r>
        <w:rPr>
          <w:sz w:val="26"/>
          <w:szCs w:val="26"/>
        </w:rPr>
        <w:t xml:space="preserve">                                               </w:t>
      </w:r>
      <w:r w:rsidR="005268E3">
        <w:rPr>
          <w:sz w:val="26"/>
          <w:szCs w:val="26"/>
        </w:rPr>
        <w:t>___</w:t>
      </w:r>
      <w:r>
        <w:rPr>
          <w:sz w:val="26"/>
          <w:szCs w:val="26"/>
        </w:rPr>
        <w:t>___</w:t>
      </w:r>
      <w:r w:rsidR="005268E3">
        <w:rPr>
          <w:sz w:val="26"/>
          <w:szCs w:val="26"/>
        </w:rPr>
        <w:t>_____________</w:t>
      </w:r>
      <w:r>
        <w:rPr>
          <w:sz w:val="26"/>
          <w:szCs w:val="26"/>
        </w:rPr>
        <w:t>_</w:t>
      </w:r>
      <w:r w:rsidR="005268E3">
        <w:rPr>
          <w:sz w:val="26"/>
          <w:szCs w:val="26"/>
        </w:rPr>
        <w:t>________</w:t>
      </w:r>
    </w:p>
    <w:p w:rsidR="009001DA" w:rsidRPr="009001DA" w:rsidRDefault="009001DA" w:rsidP="00297FDD">
      <w:pPr>
        <w:pStyle w:val="21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номер счета</w:t>
      </w:r>
    </w:p>
    <w:p w:rsidR="00E676D8" w:rsidRDefault="005268E3" w:rsidP="00E676D8">
      <w:pPr>
        <w:pStyle w:val="21"/>
        <w:rPr>
          <w:sz w:val="16"/>
          <w:szCs w:val="16"/>
        </w:rPr>
      </w:pPr>
      <w:r w:rsidRPr="00E676D8">
        <w:rPr>
          <w:sz w:val="26"/>
          <w:szCs w:val="26"/>
        </w:rPr>
        <w:t xml:space="preserve">                                              </w:t>
      </w:r>
      <w:r w:rsidR="00E676D8">
        <w:rPr>
          <w:sz w:val="26"/>
          <w:szCs w:val="26"/>
        </w:rPr>
        <w:t xml:space="preserve">                                              ____________________________</w:t>
      </w:r>
    </w:p>
    <w:p w:rsidR="005268E3" w:rsidRDefault="00E676D8" w:rsidP="00297FDD">
      <w:pPr>
        <w:pStyle w:val="21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</w:t>
      </w:r>
      <w:r w:rsidR="005268E3" w:rsidRPr="00E676D8"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К</w:t>
      </w:r>
      <w:r w:rsidR="009B5523" w:rsidRPr="00E676D8">
        <w:rPr>
          <w:sz w:val="26"/>
          <w:szCs w:val="26"/>
        </w:rPr>
        <w:t>орр.счет</w:t>
      </w:r>
      <w:proofErr w:type="spellEnd"/>
      <w:r>
        <w:rPr>
          <w:sz w:val="26"/>
          <w:szCs w:val="26"/>
        </w:rPr>
        <w:t xml:space="preserve">  </w:t>
      </w:r>
      <w:r w:rsidRPr="00E676D8">
        <w:rPr>
          <w:sz w:val="26"/>
          <w:szCs w:val="26"/>
        </w:rPr>
        <w:t>_</w:t>
      </w:r>
      <w:proofErr w:type="gramEnd"/>
      <w:r w:rsidRPr="00E676D8">
        <w:rPr>
          <w:sz w:val="26"/>
          <w:szCs w:val="26"/>
        </w:rPr>
        <w:t>____</w:t>
      </w:r>
      <w:r w:rsidR="009B5523" w:rsidRPr="00E676D8">
        <w:rPr>
          <w:sz w:val="26"/>
          <w:szCs w:val="26"/>
        </w:rPr>
        <w:t>_</w:t>
      </w:r>
      <w:r w:rsidR="005268E3" w:rsidRPr="00E676D8">
        <w:rPr>
          <w:sz w:val="26"/>
          <w:szCs w:val="26"/>
        </w:rPr>
        <w:t>________</w:t>
      </w:r>
      <w:r w:rsidR="009B5523" w:rsidRPr="00E676D8">
        <w:rPr>
          <w:sz w:val="26"/>
          <w:szCs w:val="26"/>
        </w:rPr>
        <w:t>_</w:t>
      </w:r>
      <w:r w:rsidR="005268E3" w:rsidRPr="00E676D8">
        <w:rPr>
          <w:sz w:val="26"/>
          <w:szCs w:val="26"/>
        </w:rPr>
        <w:t>_________</w:t>
      </w:r>
    </w:p>
    <w:p w:rsidR="009001DA" w:rsidRPr="009001DA" w:rsidRDefault="009001DA" w:rsidP="00297FDD">
      <w:pPr>
        <w:pStyle w:val="21"/>
        <w:rPr>
          <w:sz w:val="16"/>
          <w:szCs w:val="16"/>
        </w:rPr>
      </w:pPr>
      <w:r>
        <w:rPr>
          <w:sz w:val="26"/>
          <w:szCs w:val="26"/>
        </w:rPr>
        <w:t xml:space="preserve">                                                        </w:t>
      </w:r>
      <w:r w:rsidR="009B5523">
        <w:rPr>
          <w:sz w:val="26"/>
          <w:szCs w:val="26"/>
        </w:rPr>
        <w:t xml:space="preserve">            </w:t>
      </w:r>
      <w:proofErr w:type="spellStart"/>
      <w:r w:rsidR="009B5523">
        <w:rPr>
          <w:sz w:val="16"/>
          <w:szCs w:val="16"/>
        </w:rPr>
        <w:t>корр.счет</w:t>
      </w:r>
      <w:proofErr w:type="spellEnd"/>
    </w:p>
    <w:p w:rsidR="005268E3" w:rsidRDefault="005268E3" w:rsidP="00297FDD">
      <w:pPr>
        <w:pStyle w:val="21"/>
        <w:rPr>
          <w:sz w:val="16"/>
          <w:szCs w:val="16"/>
        </w:rPr>
      </w:pPr>
      <w:r>
        <w:rPr>
          <w:sz w:val="26"/>
          <w:szCs w:val="26"/>
        </w:rPr>
        <w:t xml:space="preserve">                                               </w:t>
      </w:r>
      <w:r w:rsidR="009B5523">
        <w:rPr>
          <w:sz w:val="26"/>
          <w:szCs w:val="26"/>
        </w:rPr>
        <w:t>БИК</w:t>
      </w:r>
      <w:r>
        <w:rPr>
          <w:sz w:val="26"/>
          <w:szCs w:val="26"/>
        </w:rPr>
        <w:t>___________________</w:t>
      </w:r>
      <w:r w:rsidR="009B5523">
        <w:rPr>
          <w:sz w:val="26"/>
          <w:szCs w:val="26"/>
        </w:rPr>
        <w:t>_</w:t>
      </w:r>
      <w:r>
        <w:rPr>
          <w:sz w:val="26"/>
          <w:szCs w:val="26"/>
        </w:rPr>
        <w:t>____</w:t>
      </w:r>
    </w:p>
    <w:p w:rsidR="005268E3" w:rsidRDefault="005268E3" w:rsidP="00297FDD">
      <w:pPr>
        <w:pStyle w:val="21"/>
        <w:rPr>
          <w:sz w:val="26"/>
          <w:szCs w:val="2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9B5523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</w:t>
      </w:r>
      <w:r w:rsidR="009B5523">
        <w:rPr>
          <w:sz w:val="16"/>
          <w:szCs w:val="16"/>
        </w:rPr>
        <w:t>БИК банка</w:t>
      </w:r>
    </w:p>
    <w:p w:rsidR="009B5523" w:rsidRDefault="009B5523" w:rsidP="00297FDD">
      <w:pPr>
        <w:pStyle w:val="21"/>
        <w:rPr>
          <w:sz w:val="26"/>
          <w:szCs w:val="26"/>
        </w:rPr>
      </w:pPr>
    </w:p>
    <w:p w:rsidR="005268E3" w:rsidRDefault="005268E3" w:rsidP="00297FDD">
      <w:pPr>
        <w:pStyle w:val="21"/>
        <w:rPr>
          <w:sz w:val="26"/>
          <w:szCs w:val="26"/>
        </w:rPr>
      </w:pPr>
      <w:r>
        <w:rPr>
          <w:sz w:val="26"/>
          <w:szCs w:val="26"/>
        </w:rPr>
        <w:t>Приложение:</w:t>
      </w:r>
    </w:p>
    <w:p w:rsidR="005268E3" w:rsidRPr="00E676D8" w:rsidRDefault="005268E3" w:rsidP="005268E3">
      <w:pPr>
        <w:pStyle w:val="21"/>
        <w:numPr>
          <w:ilvl w:val="0"/>
          <w:numId w:val="2"/>
        </w:numPr>
        <w:rPr>
          <w:i/>
          <w:sz w:val="26"/>
          <w:szCs w:val="26"/>
        </w:rPr>
      </w:pPr>
      <w:r w:rsidRPr="00E676D8">
        <w:rPr>
          <w:i/>
          <w:sz w:val="26"/>
          <w:szCs w:val="26"/>
        </w:rPr>
        <w:t>Копия паспорта плательщика</w:t>
      </w:r>
    </w:p>
    <w:p w:rsidR="005268E3" w:rsidRPr="00E676D8" w:rsidRDefault="005268E3" w:rsidP="005268E3">
      <w:pPr>
        <w:pStyle w:val="21"/>
        <w:numPr>
          <w:ilvl w:val="0"/>
          <w:numId w:val="2"/>
        </w:numPr>
        <w:rPr>
          <w:i/>
          <w:sz w:val="26"/>
          <w:szCs w:val="26"/>
        </w:rPr>
      </w:pPr>
      <w:r w:rsidRPr="00E676D8">
        <w:rPr>
          <w:i/>
          <w:sz w:val="26"/>
          <w:szCs w:val="26"/>
        </w:rPr>
        <w:t xml:space="preserve">Копии чека по операции оплаты </w:t>
      </w:r>
    </w:p>
    <w:p w:rsidR="005268E3" w:rsidRDefault="005268E3" w:rsidP="00297FDD">
      <w:pPr>
        <w:pStyle w:val="21"/>
        <w:rPr>
          <w:sz w:val="26"/>
          <w:szCs w:val="26"/>
        </w:rPr>
      </w:pPr>
    </w:p>
    <w:p w:rsidR="00095813" w:rsidRPr="002B7FE3" w:rsidRDefault="00095813" w:rsidP="00095813">
      <w:pPr>
        <w:ind w:firstLine="567"/>
        <w:jc w:val="both"/>
        <w:rPr>
          <w:sz w:val="26"/>
          <w:szCs w:val="26"/>
        </w:rPr>
      </w:pPr>
    </w:p>
    <w:p w:rsidR="00095813" w:rsidRPr="002B7FE3" w:rsidRDefault="00095813" w:rsidP="00095813">
      <w:pPr>
        <w:ind w:left="3119" w:firstLine="720"/>
        <w:rPr>
          <w:sz w:val="26"/>
          <w:szCs w:val="26"/>
        </w:rPr>
      </w:pPr>
    </w:p>
    <w:p w:rsidR="00427D82" w:rsidRDefault="00427D82" w:rsidP="00427D82">
      <w:pPr>
        <w:tabs>
          <w:tab w:val="left" w:pos="0"/>
        </w:tabs>
        <w:jc w:val="right"/>
        <w:rPr>
          <w:sz w:val="26"/>
        </w:rPr>
      </w:pPr>
      <w:r>
        <w:rPr>
          <w:sz w:val="26"/>
        </w:rPr>
        <w:t>________________         ___________________</w:t>
      </w:r>
    </w:p>
    <w:p w:rsidR="00427D82" w:rsidRPr="00427D82" w:rsidRDefault="00427D82" w:rsidP="00427D82">
      <w:pPr>
        <w:tabs>
          <w:tab w:val="left" w:pos="0"/>
        </w:tabs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</w:t>
      </w:r>
      <w:r w:rsidRPr="00427D82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подпись                                 </w:t>
      </w:r>
      <w:r w:rsidR="00C063A0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</w:t>
      </w:r>
      <w:r w:rsidR="00C063A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расшифровка подписи</w:t>
      </w:r>
    </w:p>
    <w:p w:rsidR="00095813" w:rsidRDefault="00C063A0" w:rsidP="00095813">
      <w:pPr>
        <w:ind w:left="3119" w:firstLine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A64437" w:rsidRPr="00E676D8" w:rsidRDefault="00B7318B" w:rsidP="00A64437">
      <w:pPr>
        <w:rPr>
          <w:sz w:val="26"/>
          <w:szCs w:val="26"/>
          <w:u w:val="single"/>
        </w:rPr>
      </w:pP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="00E676D8">
        <w:rPr>
          <w:sz w:val="26"/>
          <w:szCs w:val="26"/>
        </w:rPr>
        <w:t xml:space="preserve">                </w:t>
      </w:r>
      <w:bookmarkStart w:id="0" w:name="_GoBack"/>
      <w:bookmarkEnd w:id="0"/>
      <w:r w:rsidRPr="00E676D8">
        <w:rPr>
          <w:sz w:val="26"/>
          <w:szCs w:val="26"/>
          <w:u w:val="single"/>
        </w:rPr>
        <w:t>«_____» __________ 20</w:t>
      </w:r>
      <w:r w:rsidR="00427D82" w:rsidRPr="00E676D8">
        <w:rPr>
          <w:sz w:val="26"/>
          <w:szCs w:val="26"/>
          <w:u w:val="single"/>
        </w:rPr>
        <w:t>___</w:t>
      </w:r>
      <w:r w:rsidRPr="00E676D8">
        <w:rPr>
          <w:sz w:val="26"/>
          <w:szCs w:val="26"/>
          <w:u w:val="single"/>
        </w:rPr>
        <w:t>__г</w:t>
      </w:r>
      <w:r w:rsidR="00A64437" w:rsidRPr="00E676D8">
        <w:rPr>
          <w:sz w:val="26"/>
          <w:szCs w:val="26"/>
          <w:u w:val="single"/>
        </w:rPr>
        <w:t xml:space="preserve"> </w:t>
      </w:r>
    </w:p>
    <w:p w:rsidR="00A64437" w:rsidRPr="00427D82" w:rsidRDefault="00A64437" w:rsidP="00A64437">
      <w:pPr>
        <w:rPr>
          <w:sz w:val="26"/>
          <w:szCs w:val="26"/>
        </w:rPr>
      </w:pPr>
    </w:p>
    <w:p w:rsidR="00A64437" w:rsidRDefault="00A64437" w:rsidP="00A64437">
      <w:pPr>
        <w:rPr>
          <w:rFonts w:ascii="Bookman Old Style" w:hAnsi="Bookman Old Style"/>
          <w:sz w:val="26"/>
        </w:rPr>
      </w:pPr>
    </w:p>
    <w:p w:rsidR="00A64437" w:rsidRDefault="00A64437" w:rsidP="00A64437">
      <w:pPr>
        <w:rPr>
          <w:rFonts w:ascii="Bookman Old Style" w:hAnsi="Bookman Old Style"/>
          <w:sz w:val="26"/>
        </w:rPr>
      </w:pPr>
    </w:p>
    <w:sectPr w:rsidR="00A64437" w:rsidSect="00B86E43">
      <w:pgSz w:w="11906" w:h="16838"/>
      <w:pgMar w:top="709" w:right="991" w:bottom="567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93070"/>
    <w:multiLevelType w:val="hybridMultilevel"/>
    <w:tmpl w:val="9D1849B6"/>
    <w:lvl w:ilvl="0" w:tplc="CE5C5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DA137C"/>
    <w:multiLevelType w:val="hybridMultilevel"/>
    <w:tmpl w:val="55A4D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E3"/>
    <w:rsid w:val="000146D7"/>
    <w:rsid w:val="00095813"/>
    <w:rsid w:val="000E6867"/>
    <w:rsid w:val="001043C1"/>
    <w:rsid w:val="00130749"/>
    <w:rsid w:val="00157EE6"/>
    <w:rsid w:val="001B6209"/>
    <w:rsid w:val="0023176D"/>
    <w:rsid w:val="00297FDD"/>
    <w:rsid w:val="002B7FE3"/>
    <w:rsid w:val="00347955"/>
    <w:rsid w:val="003505CF"/>
    <w:rsid w:val="00361013"/>
    <w:rsid w:val="00406852"/>
    <w:rsid w:val="0041421F"/>
    <w:rsid w:val="00427D82"/>
    <w:rsid w:val="00435C46"/>
    <w:rsid w:val="0046341F"/>
    <w:rsid w:val="00493A5D"/>
    <w:rsid w:val="00500FE4"/>
    <w:rsid w:val="00510E12"/>
    <w:rsid w:val="00515A0D"/>
    <w:rsid w:val="00524E35"/>
    <w:rsid w:val="005268E3"/>
    <w:rsid w:val="005660DD"/>
    <w:rsid w:val="005C5534"/>
    <w:rsid w:val="006D3289"/>
    <w:rsid w:val="006F12C5"/>
    <w:rsid w:val="00744459"/>
    <w:rsid w:val="007A162D"/>
    <w:rsid w:val="007B0712"/>
    <w:rsid w:val="007B49AB"/>
    <w:rsid w:val="007F38EE"/>
    <w:rsid w:val="00841AAD"/>
    <w:rsid w:val="00855899"/>
    <w:rsid w:val="008B3211"/>
    <w:rsid w:val="008F6742"/>
    <w:rsid w:val="009001DA"/>
    <w:rsid w:val="00924140"/>
    <w:rsid w:val="0095569B"/>
    <w:rsid w:val="009B5523"/>
    <w:rsid w:val="009F2BCC"/>
    <w:rsid w:val="00A64437"/>
    <w:rsid w:val="00A70F42"/>
    <w:rsid w:val="00A84139"/>
    <w:rsid w:val="00B00402"/>
    <w:rsid w:val="00B112BF"/>
    <w:rsid w:val="00B7318B"/>
    <w:rsid w:val="00B839F1"/>
    <w:rsid w:val="00B86E43"/>
    <w:rsid w:val="00C063A0"/>
    <w:rsid w:val="00CA0640"/>
    <w:rsid w:val="00CC14E6"/>
    <w:rsid w:val="00D61644"/>
    <w:rsid w:val="00D618CB"/>
    <w:rsid w:val="00DB7016"/>
    <w:rsid w:val="00DC0D77"/>
    <w:rsid w:val="00E139A3"/>
    <w:rsid w:val="00E20F1E"/>
    <w:rsid w:val="00E676D8"/>
    <w:rsid w:val="00E75389"/>
    <w:rsid w:val="00E861C5"/>
    <w:rsid w:val="00EA6F96"/>
    <w:rsid w:val="00ED54D0"/>
    <w:rsid w:val="00F35B6D"/>
    <w:rsid w:val="00F51EA2"/>
    <w:rsid w:val="00F70BC0"/>
    <w:rsid w:val="00F74CA0"/>
    <w:rsid w:val="00FC5DF0"/>
    <w:rsid w:val="00F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C91EEC"/>
  <w15:chartTrackingRefBased/>
  <w15:docId w15:val="{7B321DF9-0D1C-4676-8406-748684BB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4820"/>
      <w:outlineLvl w:val="0"/>
    </w:pPr>
    <w:rPr>
      <w:sz w:val="2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851"/>
      <w:jc w:val="both"/>
    </w:pPr>
    <w:rPr>
      <w:sz w:val="26"/>
    </w:rPr>
  </w:style>
  <w:style w:type="paragraph" w:styleId="a4">
    <w:name w:val="Body Text"/>
    <w:basedOn w:val="a"/>
    <w:pPr>
      <w:spacing w:line="360" w:lineRule="auto"/>
    </w:pPr>
    <w:rPr>
      <w:sz w:val="26"/>
    </w:rPr>
  </w:style>
  <w:style w:type="paragraph" w:styleId="21">
    <w:name w:val="Body Text 2"/>
    <w:basedOn w:val="a"/>
    <w:link w:val="22"/>
    <w:pPr>
      <w:jc w:val="both"/>
    </w:pPr>
  </w:style>
  <w:style w:type="paragraph" w:styleId="a5">
    <w:name w:val="Balloon Text"/>
    <w:basedOn w:val="a"/>
    <w:semiHidden/>
    <w:rsid w:val="004634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95813"/>
    <w:rPr>
      <w:sz w:val="26"/>
    </w:rPr>
  </w:style>
  <w:style w:type="character" w:customStyle="1" w:styleId="20">
    <w:name w:val="Заголовок 2 Знак"/>
    <w:basedOn w:val="a0"/>
    <w:link w:val="2"/>
    <w:rsid w:val="00095813"/>
    <w:rPr>
      <w:b/>
      <w:sz w:val="32"/>
    </w:rPr>
  </w:style>
  <w:style w:type="character" w:customStyle="1" w:styleId="22">
    <w:name w:val="Основной текст 2 Знак"/>
    <w:basedOn w:val="a0"/>
    <w:link w:val="21"/>
    <w:rsid w:val="00095813"/>
  </w:style>
  <w:style w:type="paragraph" w:customStyle="1" w:styleId="ConsPlusNonformat">
    <w:name w:val="ConsPlusNonformat"/>
    <w:rsid w:val="00095813"/>
    <w:pPr>
      <w:widowControl w:val="0"/>
      <w:autoSpaceDE w:val="0"/>
      <w:autoSpaceDN w:val="0"/>
    </w:pPr>
    <w:rPr>
      <w:rFonts w:ascii="Courier New" w:hAnsi="Courier New" w:cs="Courier New"/>
    </w:rPr>
  </w:style>
  <w:style w:type="table" w:styleId="a6">
    <w:name w:val="Table Grid"/>
    <w:basedOn w:val="a1"/>
    <w:rsid w:val="00B00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ufeva\Desktop\&#1050;&#1054;&#1051;&#1051;_&#1062;&#1045;&#1053;&#1058;&#1056;\3_&#1047;&#1072;&#1103;&#1074;&#1083;&#1077;&#1085;&#1080;&#1077;%20&#1085;&#1072;%20&#1074;&#1099;&#1076;&#1072;&#1095;&#1091;%20&#1089;&#1087;&#1088;&#1072;&#1074;&#1082;&#1080;%20&#1086;&#1073;%20&#1086;&#1090;&#1089;&#1091;&#1090;&#1089;&#1090;&#1074;&#1080;&#1080;%20&#1079;&#1072;&#1076;&#1086;&#1083;&#1078;&#1077;&#1085;&#1085;&#1086;&#1089;&#109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3_Заявление на выдачу справки об отсутствии задолженности</Template>
  <TotalTime>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 КГ МУП</vt:lpstr>
    </vt:vector>
  </TitlesOfParts>
  <Company/>
  <LinksUpToDate>false</LinksUpToDate>
  <CharactersWithSpaces>1845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consultantplus://offline/ref=369D056DE9B38A8BCC6A86F0A3CC1F85F79AE0F59EE76FC6EFC44504066754965715EE5811E82073F9n7J</vt:lpwstr>
      </vt:variant>
      <vt:variant>
        <vt:lpwstr/>
      </vt:variant>
      <vt:variant>
        <vt:i4>7667817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consultantplus://offline/ref=369D056DE9B38A8BCC6A86F0A3CC1F85F79AE0F59EE76FC6EFC44504066754965715EE5811E82078F9nCJ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 КГ МУП</dc:title>
  <dc:subject/>
  <dc:creator>Екатерина Н. Антуфьева</dc:creator>
  <cp:keywords/>
  <cp:lastModifiedBy>Пользователь</cp:lastModifiedBy>
  <cp:revision>3</cp:revision>
  <cp:lastPrinted>2019-10-09T09:17:00Z</cp:lastPrinted>
  <dcterms:created xsi:type="dcterms:W3CDTF">2024-01-24T11:59:00Z</dcterms:created>
  <dcterms:modified xsi:type="dcterms:W3CDTF">2024-01-24T12:40:00Z</dcterms:modified>
</cp:coreProperties>
</file>