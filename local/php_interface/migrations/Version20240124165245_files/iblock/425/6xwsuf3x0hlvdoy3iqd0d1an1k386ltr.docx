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EE" w:rsidRPr="001043C1" w:rsidRDefault="007F38EE">
      <w:pPr>
        <w:ind w:firstLine="4820"/>
        <w:rPr>
          <w:rFonts w:ascii="Bookman Old Style" w:hAnsi="Bookman Old Style"/>
          <w:sz w:val="26"/>
        </w:rPr>
      </w:pPr>
    </w:p>
    <w:p w:rsidR="00095813" w:rsidRDefault="00095813" w:rsidP="00095813">
      <w:pPr>
        <w:ind w:firstLine="4820"/>
        <w:rPr>
          <w:sz w:val="26"/>
        </w:rPr>
      </w:pPr>
    </w:p>
    <w:p w:rsidR="002B7FE3" w:rsidRDefault="002B7FE3" w:rsidP="00095813">
      <w:pPr>
        <w:ind w:firstLine="4820"/>
        <w:rPr>
          <w:sz w:val="26"/>
        </w:rPr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2B7FE3" w:rsidTr="002B7FE3">
        <w:tc>
          <w:tcPr>
            <w:tcW w:w="4820" w:type="dxa"/>
          </w:tcPr>
          <w:p w:rsidR="002B7FE3" w:rsidRDefault="002B7FE3" w:rsidP="00095813">
            <w:pPr>
              <w:rPr>
                <w:sz w:val="26"/>
              </w:rPr>
            </w:pPr>
          </w:p>
        </w:tc>
        <w:tc>
          <w:tcPr>
            <w:tcW w:w="4961" w:type="dxa"/>
          </w:tcPr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>Директору ООО «КТСХ-Сервис»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</w:rPr>
            </w:pPr>
            <w:r>
              <w:rPr>
                <w:sz w:val="26"/>
              </w:rPr>
              <w:t>Воронину А. В.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</w:rPr>
              <w:t>от 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 w:rsidRPr="00427D82">
              <w:rPr>
                <w:sz w:val="16"/>
                <w:szCs w:val="16"/>
              </w:rPr>
              <w:t xml:space="preserve">                               Фамилия Имя </w:t>
            </w:r>
            <w:r w:rsidR="00427D82" w:rsidRPr="00427D82">
              <w:rPr>
                <w:sz w:val="16"/>
                <w:szCs w:val="16"/>
              </w:rPr>
              <w:t>Отчеств</w:t>
            </w:r>
            <w:r w:rsidR="00427D82">
              <w:rPr>
                <w:sz w:val="16"/>
                <w:szCs w:val="16"/>
              </w:rPr>
              <w:t>о</w:t>
            </w:r>
          </w:p>
          <w:p w:rsidR="00AB23AE" w:rsidRPr="00427D82" w:rsidRDefault="00AB23AE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AB23AE" w:rsidRPr="002B7FE3" w:rsidRDefault="00AB23AE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</w:p>
          <w:p w:rsidR="002B7FE3" w:rsidRDefault="002B7FE3" w:rsidP="002B7FE3">
            <w:pPr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собственника помещения/квартиры по </w:t>
            </w:r>
            <w:proofErr w:type="gramStart"/>
            <w:r>
              <w:rPr>
                <w:sz w:val="26"/>
                <w:szCs w:val="26"/>
              </w:rPr>
              <w:t>адресу:_</w:t>
            </w:r>
            <w:proofErr w:type="gramEnd"/>
            <w:r>
              <w:rPr>
                <w:sz w:val="26"/>
                <w:szCs w:val="26"/>
              </w:rPr>
              <w:t>____________________________</w:t>
            </w:r>
          </w:p>
          <w:p w:rsidR="00AB23AE" w:rsidRDefault="00AB23AE" w:rsidP="002B7FE3">
            <w:pPr>
              <w:tabs>
                <w:tab w:val="left" w:pos="0"/>
              </w:tabs>
              <w:rPr>
                <w:sz w:val="26"/>
                <w:szCs w:val="26"/>
              </w:rPr>
            </w:pPr>
          </w:p>
          <w:p w:rsidR="00AB23AE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16"/>
                <w:szCs w:val="16"/>
              </w:rPr>
            </w:pPr>
            <w:r>
              <w:rPr>
                <w:sz w:val="26"/>
                <w:szCs w:val="26"/>
              </w:rPr>
              <w:t>____________________________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16"/>
                <w:szCs w:val="16"/>
              </w:rPr>
              <w:t xml:space="preserve">                                                   адрес</w:t>
            </w:r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тел.</w:t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</w:r>
            <w:r>
              <w:rPr>
                <w:sz w:val="26"/>
                <w:szCs w:val="26"/>
              </w:rPr>
              <w:softHyphen/>
              <w:t xml:space="preserve"> ___________________________</w:t>
            </w:r>
          </w:p>
          <w:p w:rsidR="000F67B7" w:rsidRDefault="000F67B7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</w:rPr>
            </w:pPr>
            <w:bookmarkStart w:id="0" w:name="_GoBack"/>
            <w:bookmarkEnd w:id="0"/>
          </w:p>
          <w:p w:rsid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еmail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__________________________</w:t>
            </w:r>
          </w:p>
          <w:p w:rsidR="002B7FE3" w:rsidRPr="002B7FE3" w:rsidRDefault="002B7FE3" w:rsidP="002B7FE3">
            <w:pPr>
              <w:tabs>
                <w:tab w:val="left" w:pos="0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:rsidR="002B7FE3" w:rsidRDefault="002B7FE3" w:rsidP="00095813">
      <w:pPr>
        <w:ind w:firstLine="4820"/>
        <w:rPr>
          <w:sz w:val="26"/>
        </w:rPr>
      </w:pPr>
    </w:p>
    <w:p w:rsidR="002B7FE3" w:rsidRDefault="002B7FE3" w:rsidP="00095813">
      <w:pPr>
        <w:ind w:firstLine="4820"/>
        <w:rPr>
          <w:sz w:val="26"/>
        </w:rPr>
      </w:pPr>
    </w:p>
    <w:p w:rsidR="00095813" w:rsidRPr="002B7FE3" w:rsidRDefault="00095813" w:rsidP="00095813">
      <w:pPr>
        <w:pStyle w:val="2"/>
        <w:rPr>
          <w:b w:val="0"/>
          <w:sz w:val="26"/>
          <w:szCs w:val="26"/>
        </w:rPr>
      </w:pPr>
      <w:r w:rsidRPr="002B7FE3">
        <w:rPr>
          <w:b w:val="0"/>
          <w:sz w:val="26"/>
          <w:szCs w:val="26"/>
        </w:rPr>
        <w:t>Заявление</w:t>
      </w:r>
    </w:p>
    <w:p w:rsidR="00095813" w:rsidRPr="002B7FE3" w:rsidRDefault="00095813" w:rsidP="00095813">
      <w:pPr>
        <w:rPr>
          <w:sz w:val="26"/>
          <w:szCs w:val="26"/>
        </w:rPr>
      </w:pPr>
    </w:p>
    <w:p w:rsidR="00095813" w:rsidRPr="002B7FE3" w:rsidRDefault="00095813" w:rsidP="00095813">
      <w:pPr>
        <w:pStyle w:val="21"/>
        <w:rPr>
          <w:sz w:val="26"/>
          <w:szCs w:val="26"/>
        </w:rPr>
      </w:pPr>
      <w:r w:rsidRPr="002B7FE3">
        <w:rPr>
          <w:sz w:val="26"/>
          <w:szCs w:val="26"/>
        </w:rPr>
        <w:tab/>
      </w:r>
    </w:p>
    <w:p w:rsidR="00B7318B" w:rsidRPr="002B7FE3" w:rsidRDefault="00095813" w:rsidP="00095813">
      <w:pPr>
        <w:pStyle w:val="21"/>
        <w:ind w:firstLine="720"/>
        <w:rPr>
          <w:sz w:val="26"/>
          <w:szCs w:val="26"/>
        </w:rPr>
      </w:pPr>
      <w:r w:rsidRPr="002B7FE3">
        <w:rPr>
          <w:sz w:val="26"/>
          <w:szCs w:val="26"/>
        </w:rPr>
        <w:t xml:space="preserve">Прошу Вас предоставить </w:t>
      </w:r>
      <w:r w:rsidR="00B55684">
        <w:rPr>
          <w:sz w:val="26"/>
          <w:szCs w:val="26"/>
        </w:rPr>
        <w:t>выписку из финансово-лицевого счета</w:t>
      </w:r>
      <w:r w:rsidR="002B7FE3" w:rsidRPr="002B7FE3">
        <w:rPr>
          <w:sz w:val="26"/>
          <w:szCs w:val="26"/>
        </w:rPr>
        <w:t xml:space="preserve"> </w:t>
      </w:r>
      <w:r w:rsidR="00B55684">
        <w:rPr>
          <w:sz w:val="26"/>
          <w:szCs w:val="26"/>
        </w:rPr>
        <w:t>по</w:t>
      </w:r>
      <w:r w:rsidRPr="002B7FE3">
        <w:rPr>
          <w:sz w:val="26"/>
          <w:szCs w:val="26"/>
        </w:rPr>
        <w:t xml:space="preserve"> жило</w:t>
      </w:r>
      <w:r w:rsidR="00B55684">
        <w:rPr>
          <w:sz w:val="26"/>
          <w:szCs w:val="26"/>
        </w:rPr>
        <w:t>му</w:t>
      </w:r>
      <w:r w:rsidR="002B7FE3" w:rsidRPr="002B7FE3">
        <w:rPr>
          <w:sz w:val="26"/>
          <w:szCs w:val="26"/>
        </w:rPr>
        <w:t>/нежило</w:t>
      </w:r>
      <w:r w:rsidR="00B55684">
        <w:rPr>
          <w:sz w:val="26"/>
          <w:szCs w:val="26"/>
        </w:rPr>
        <w:t>му</w:t>
      </w:r>
      <w:r w:rsidRPr="002B7FE3">
        <w:rPr>
          <w:sz w:val="26"/>
          <w:szCs w:val="26"/>
        </w:rPr>
        <w:t xml:space="preserve"> помещени</w:t>
      </w:r>
      <w:r w:rsidR="00B55684">
        <w:rPr>
          <w:sz w:val="26"/>
          <w:szCs w:val="26"/>
        </w:rPr>
        <w:t>ю</w:t>
      </w:r>
      <w:r w:rsidRPr="002B7FE3">
        <w:rPr>
          <w:sz w:val="26"/>
          <w:szCs w:val="26"/>
        </w:rPr>
        <w:t>, расположенно</w:t>
      </w:r>
      <w:r w:rsidR="00B55684">
        <w:rPr>
          <w:sz w:val="26"/>
          <w:szCs w:val="26"/>
        </w:rPr>
        <w:t xml:space="preserve">му </w:t>
      </w:r>
      <w:r w:rsidRPr="002B7FE3">
        <w:rPr>
          <w:sz w:val="26"/>
          <w:szCs w:val="26"/>
        </w:rPr>
        <w:t xml:space="preserve">по адресу: </w:t>
      </w:r>
    </w:p>
    <w:p w:rsidR="00B55684" w:rsidRDefault="00B7318B" w:rsidP="00297FDD">
      <w:pPr>
        <w:pStyle w:val="21"/>
        <w:rPr>
          <w:sz w:val="26"/>
          <w:szCs w:val="26"/>
        </w:rPr>
      </w:pPr>
      <w:r w:rsidRPr="002B7FE3">
        <w:rPr>
          <w:sz w:val="26"/>
          <w:szCs w:val="26"/>
        </w:rPr>
        <w:t>______________________________________________________________</w:t>
      </w:r>
      <w:r w:rsidR="00B55684">
        <w:rPr>
          <w:sz w:val="26"/>
          <w:szCs w:val="26"/>
        </w:rPr>
        <w:t>________</w:t>
      </w:r>
      <w:r w:rsidRPr="002B7FE3">
        <w:rPr>
          <w:sz w:val="26"/>
          <w:szCs w:val="26"/>
        </w:rPr>
        <w:t>____</w:t>
      </w:r>
      <w:r w:rsidR="00095813" w:rsidRPr="002B7FE3">
        <w:rPr>
          <w:sz w:val="26"/>
          <w:szCs w:val="26"/>
        </w:rPr>
        <w:t xml:space="preserve"> </w:t>
      </w:r>
    </w:p>
    <w:p w:rsidR="00B55684" w:rsidRDefault="00B55684" w:rsidP="00297FDD">
      <w:pPr>
        <w:pStyle w:val="21"/>
        <w:rPr>
          <w:sz w:val="26"/>
          <w:szCs w:val="26"/>
        </w:rPr>
      </w:pPr>
    </w:p>
    <w:p w:rsidR="00427D82" w:rsidRDefault="00B55684" w:rsidP="00297FDD">
      <w:pPr>
        <w:pStyle w:val="21"/>
        <w:rPr>
          <w:sz w:val="26"/>
          <w:szCs w:val="26"/>
        </w:rPr>
      </w:pPr>
      <w:r>
        <w:rPr>
          <w:sz w:val="26"/>
          <w:szCs w:val="26"/>
        </w:rPr>
        <w:t>для предъявления по месту требования.</w:t>
      </w:r>
    </w:p>
    <w:p w:rsidR="00427D82" w:rsidRDefault="00427D82" w:rsidP="00297FDD">
      <w:pPr>
        <w:pStyle w:val="21"/>
        <w:rPr>
          <w:sz w:val="16"/>
          <w:szCs w:val="16"/>
        </w:rPr>
      </w:pPr>
      <w:r>
        <w:rPr>
          <w:sz w:val="26"/>
          <w:szCs w:val="26"/>
        </w:rPr>
        <w:t xml:space="preserve">                                         </w:t>
      </w:r>
    </w:p>
    <w:p w:rsidR="00C063A0" w:rsidRDefault="00C063A0" w:rsidP="00297FDD">
      <w:pPr>
        <w:pStyle w:val="21"/>
        <w:rPr>
          <w:sz w:val="26"/>
          <w:szCs w:val="26"/>
        </w:rPr>
      </w:pPr>
    </w:p>
    <w:p w:rsidR="00095813" w:rsidRDefault="00095813" w:rsidP="00095813">
      <w:pPr>
        <w:ind w:left="3119" w:firstLine="720"/>
        <w:rPr>
          <w:sz w:val="26"/>
          <w:szCs w:val="26"/>
        </w:rPr>
      </w:pPr>
    </w:p>
    <w:p w:rsidR="00B55684" w:rsidRPr="002B7FE3" w:rsidRDefault="00B55684" w:rsidP="00095813">
      <w:pPr>
        <w:ind w:left="3119" w:firstLine="720"/>
        <w:rPr>
          <w:sz w:val="26"/>
          <w:szCs w:val="26"/>
        </w:rPr>
      </w:pPr>
    </w:p>
    <w:p w:rsidR="00427D82" w:rsidRDefault="00427D82" w:rsidP="00427D82">
      <w:pPr>
        <w:tabs>
          <w:tab w:val="left" w:pos="0"/>
        </w:tabs>
        <w:jc w:val="right"/>
        <w:rPr>
          <w:sz w:val="26"/>
        </w:rPr>
      </w:pPr>
      <w:r>
        <w:rPr>
          <w:sz w:val="26"/>
        </w:rPr>
        <w:t>________________         ___________________</w:t>
      </w:r>
    </w:p>
    <w:p w:rsidR="00427D82" w:rsidRPr="00427D82" w:rsidRDefault="00427D82" w:rsidP="00427D82">
      <w:pPr>
        <w:tabs>
          <w:tab w:val="left" w:pos="0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</w:t>
      </w:r>
      <w:r w:rsidRPr="00427D82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подпись                                 </w:t>
      </w:r>
      <w:r w:rsidR="00C063A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</w:t>
      </w:r>
      <w:r w:rsidR="00C063A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расшифровка подписи</w:t>
      </w:r>
    </w:p>
    <w:p w:rsidR="00095813" w:rsidRDefault="00C063A0" w:rsidP="00095813">
      <w:pPr>
        <w:ind w:left="3119" w:firstLine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A64437" w:rsidRPr="00427D82" w:rsidRDefault="00B7318B" w:rsidP="00A64437">
      <w:pPr>
        <w:rPr>
          <w:sz w:val="26"/>
          <w:szCs w:val="26"/>
        </w:rPr>
      </w:pP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</w:r>
      <w:r w:rsidRPr="00427D82">
        <w:rPr>
          <w:sz w:val="26"/>
          <w:szCs w:val="26"/>
        </w:rPr>
        <w:tab/>
        <w:t xml:space="preserve">                               «_____» __________ 20</w:t>
      </w:r>
      <w:r w:rsidR="00427D82">
        <w:rPr>
          <w:sz w:val="26"/>
          <w:szCs w:val="26"/>
        </w:rPr>
        <w:t>___</w:t>
      </w:r>
      <w:r w:rsidRPr="00427D82">
        <w:rPr>
          <w:sz w:val="26"/>
          <w:szCs w:val="26"/>
        </w:rPr>
        <w:t>__г</w:t>
      </w:r>
      <w:r w:rsidR="00A64437" w:rsidRPr="00427D82">
        <w:rPr>
          <w:sz w:val="26"/>
          <w:szCs w:val="26"/>
        </w:rPr>
        <w:t xml:space="preserve"> </w:t>
      </w:r>
    </w:p>
    <w:p w:rsidR="00A64437" w:rsidRPr="00427D82" w:rsidRDefault="00A64437" w:rsidP="00A64437">
      <w:pPr>
        <w:rPr>
          <w:sz w:val="26"/>
          <w:szCs w:val="26"/>
        </w:rPr>
      </w:pPr>
    </w:p>
    <w:p w:rsidR="00A64437" w:rsidRDefault="00A64437" w:rsidP="00A64437">
      <w:pPr>
        <w:rPr>
          <w:rFonts w:ascii="Bookman Old Style" w:hAnsi="Bookman Old Style"/>
          <w:sz w:val="26"/>
        </w:rPr>
      </w:pPr>
    </w:p>
    <w:p w:rsidR="00A64437" w:rsidRDefault="00A64437" w:rsidP="00A64437">
      <w:pPr>
        <w:rPr>
          <w:rFonts w:ascii="Bookman Old Style" w:hAnsi="Bookman Old Style"/>
          <w:sz w:val="26"/>
        </w:rPr>
      </w:pPr>
    </w:p>
    <w:sectPr w:rsidR="00A64437" w:rsidSect="00B86E43">
      <w:pgSz w:w="11906" w:h="16838"/>
      <w:pgMar w:top="709" w:right="991" w:bottom="56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93070"/>
    <w:multiLevelType w:val="hybridMultilevel"/>
    <w:tmpl w:val="9D1849B6"/>
    <w:lvl w:ilvl="0" w:tplc="CE5C5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E3"/>
    <w:rsid w:val="000146D7"/>
    <w:rsid w:val="00095813"/>
    <w:rsid w:val="000E6867"/>
    <w:rsid w:val="000F67B7"/>
    <w:rsid w:val="001043C1"/>
    <w:rsid w:val="00130749"/>
    <w:rsid w:val="00157EE6"/>
    <w:rsid w:val="001B6209"/>
    <w:rsid w:val="0023176D"/>
    <w:rsid w:val="00297FDD"/>
    <w:rsid w:val="002B7FE3"/>
    <w:rsid w:val="00347955"/>
    <w:rsid w:val="003505CF"/>
    <w:rsid w:val="00361013"/>
    <w:rsid w:val="00406852"/>
    <w:rsid w:val="0041421F"/>
    <w:rsid w:val="00427D82"/>
    <w:rsid w:val="00435C46"/>
    <w:rsid w:val="0046341F"/>
    <w:rsid w:val="00493A5D"/>
    <w:rsid w:val="00500FE4"/>
    <w:rsid w:val="00510E12"/>
    <w:rsid w:val="00515A0D"/>
    <w:rsid w:val="00524E35"/>
    <w:rsid w:val="005660DD"/>
    <w:rsid w:val="005C5534"/>
    <w:rsid w:val="006D3289"/>
    <w:rsid w:val="006F12C5"/>
    <w:rsid w:val="00744459"/>
    <w:rsid w:val="007B0712"/>
    <w:rsid w:val="007B49AB"/>
    <w:rsid w:val="007F38EE"/>
    <w:rsid w:val="00841AAD"/>
    <w:rsid w:val="00855899"/>
    <w:rsid w:val="008B3211"/>
    <w:rsid w:val="008F6742"/>
    <w:rsid w:val="00924140"/>
    <w:rsid w:val="0095569B"/>
    <w:rsid w:val="009F2BCC"/>
    <w:rsid w:val="00A14A40"/>
    <w:rsid w:val="00A64437"/>
    <w:rsid w:val="00A70F42"/>
    <w:rsid w:val="00A84139"/>
    <w:rsid w:val="00AB23AE"/>
    <w:rsid w:val="00B00402"/>
    <w:rsid w:val="00B112BF"/>
    <w:rsid w:val="00B55684"/>
    <w:rsid w:val="00B7318B"/>
    <w:rsid w:val="00B839F1"/>
    <w:rsid w:val="00B86E43"/>
    <w:rsid w:val="00C063A0"/>
    <w:rsid w:val="00CA0640"/>
    <w:rsid w:val="00CC14E6"/>
    <w:rsid w:val="00D61644"/>
    <w:rsid w:val="00D618CB"/>
    <w:rsid w:val="00DB7016"/>
    <w:rsid w:val="00DC0D77"/>
    <w:rsid w:val="00E20F1E"/>
    <w:rsid w:val="00E75389"/>
    <w:rsid w:val="00E861C5"/>
    <w:rsid w:val="00EA6F96"/>
    <w:rsid w:val="00ED54D0"/>
    <w:rsid w:val="00F35B6D"/>
    <w:rsid w:val="00F51EA2"/>
    <w:rsid w:val="00F70BC0"/>
    <w:rsid w:val="00F74CA0"/>
    <w:rsid w:val="00FC5DF0"/>
    <w:rsid w:val="00FC7F25"/>
    <w:rsid w:val="00F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788197"/>
  <w15:chartTrackingRefBased/>
  <w15:docId w15:val="{7B321DF9-0D1C-4676-8406-748684BB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4820"/>
      <w:outlineLvl w:val="0"/>
    </w:pPr>
    <w:rPr>
      <w:sz w:val="2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851"/>
      <w:jc w:val="both"/>
    </w:pPr>
    <w:rPr>
      <w:sz w:val="26"/>
    </w:rPr>
  </w:style>
  <w:style w:type="paragraph" w:styleId="a4">
    <w:name w:val="Body Text"/>
    <w:basedOn w:val="a"/>
    <w:pPr>
      <w:spacing w:line="360" w:lineRule="auto"/>
    </w:pPr>
    <w:rPr>
      <w:sz w:val="26"/>
    </w:rPr>
  </w:style>
  <w:style w:type="paragraph" w:styleId="21">
    <w:name w:val="Body Text 2"/>
    <w:basedOn w:val="a"/>
    <w:link w:val="22"/>
    <w:pPr>
      <w:jc w:val="both"/>
    </w:pPr>
  </w:style>
  <w:style w:type="paragraph" w:styleId="a5">
    <w:name w:val="Balloon Text"/>
    <w:basedOn w:val="a"/>
    <w:semiHidden/>
    <w:rsid w:val="004634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95813"/>
    <w:rPr>
      <w:sz w:val="26"/>
    </w:rPr>
  </w:style>
  <w:style w:type="character" w:customStyle="1" w:styleId="20">
    <w:name w:val="Заголовок 2 Знак"/>
    <w:basedOn w:val="a0"/>
    <w:link w:val="2"/>
    <w:rsid w:val="00095813"/>
    <w:rPr>
      <w:b/>
      <w:sz w:val="32"/>
    </w:rPr>
  </w:style>
  <w:style w:type="character" w:customStyle="1" w:styleId="22">
    <w:name w:val="Основной текст 2 Знак"/>
    <w:basedOn w:val="a0"/>
    <w:link w:val="21"/>
    <w:rsid w:val="00095813"/>
  </w:style>
  <w:style w:type="paragraph" w:customStyle="1" w:styleId="ConsPlusNonformat">
    <w:name w:val="ConsPlusNonformat"/>
    <w:rsid w:val="00095813"/>
    <w:pPr>
      <w:widowControl w:val="0"/>
      <w:autoSpaceDE w:val="0"/>
      <w:autoSpaceDN w:val="0"/>
    </w:pPr>
    <w:rPr>
      <w:rFonts w:ascii="Courier New" w:hAnsi="Courier New" w:cs="Courier New"/>
    </w:rPr>
  </w:style>
  <w:style w:type="table" w:styleId="a6">
    <w:name w:val="Table Grid"/>
    <w:basedOn w:val="a1"/>
    <w:rsid w:val="00B00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ufeva\Desktop\&#1050;&#1054;&#1051;&#1051;_&#1062;&#1045;&#1053;&#1058;&#1056;\3_&#1047;&#1072;&#1103;&#1074;&#1083;&#1077;&#1085;&#1080;&#1077;%20&#1085;&#1072;%20&#1074;&#1099;&#1076;&#1072;&#1095;&#1091;%20&#1089;&#1087;&#1088;&#1072;&#1074;&#1082;&#1080;%20&#1086;&#1073;%20&#1086;&#1090;&#1089;&#1091;&#1090;&#1089;&#1090;&#1074;&#1080;&#1080;%20&#1079;&#1072;&#1076;&#1086;&#1083;&#1078;&#1077;&#1085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3_Заявление на выдачу справки об отсутствии задолженности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 КГ МУП</vt:lpstr>
    </vt:vector>
  </TitlesOfParts>
  <Company/>
  <LinksUpToDate>false</LinksUpToDate>
  <CharactersWithSpaces>1062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consultantplus://offline/ref=369D056DE9B38A8BCC6A86F0A3CC1F85F79AE0F59EE76FC6EFC44504066754965715EE5811E82073F9n7J</vt:lpwstr>
      </vt:variant>
      <vt:variant>
        <vt:lpwstr/>
      </vt:variant>
      <vt:variant>
        <vt:i4>7667817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consultantplus://offline/ref=369D056DE9B38A8BCC6A86F0A3CC1F85F79AE0F59EE76FC6EFC44504066754965715EE5811E82078F9nCJ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 КГ МУП</dc:title>
  <dc:subject/>
  <dc:creator>Екатерина Н. Антуфьева</dc:creator>
  <cp:keywords/>
  <cp:lastModifiedBy>Пользователь</cp:lastModifiedBy>
  <cp:revision>4</cp:revision>
  <cp:lastPrinted>2019-10-09T09:17:00Z</cp:lastPrinted>
  <dcterms:created xsi:type="dcterms:W3CDTF">2024-01-24T11:58:00Z</dcterms:created>
  <dcterms:modified xsi:type="dcterms:W3CDTF">2024-01-24T12:38:00Z</dcterms:modified>
</cp:coreProperties>
</file>